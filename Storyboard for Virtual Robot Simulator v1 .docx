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03" w:rsidRPr="00603C03" w:rsidRDefault="00603C03" w:rsidP="00603C03">
      <w:pPr>
        <w:pStyle w:val="Heading1"/>
        <w:rPr>
          <w:rStyle w:val="BookTitle"/>
        </w:rPr>
      </w:pPr>
      <w:r w:rsidRPr="00603C03">
        <w:rPr>
          <w:rStyle w:val="BookTitle"/>
        </w:rPr>
        <w:t>Storybo</w:t>
      </w:r>
      <w:bookmarkStart w:id="0" w:name="_GoBack"/>
      <w:bookmarkEnd w:id="0"/>
      <w:r w:rsidRPr="00603C03">
        <w:rPr>
          <w:rStyle w:val="BookTitle"/>
        </w:rPr>
        <w:t>ard for Virtual Robot Simulator</w:t>
      </w:r>
    </w:p>
    <w:p w:rsidR="00603C03" w:rsidRDefault="00603C03"/>
    <w:p w:rsidR="00603C03" w:rsidRDefault="00DF7F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D58D7A" wp14:editId="49A12EBA">
                <wp:simplePos x="0" y="0"/>
                <wp:positionH relativeFrom="column">
                  <wp:posOffset>4229100</wp:posOffset>
                </wp:positionH>
                <wp:positionV relativeFrom="paragraph">
                  <wp:posOffset>5996940</wp:posOffset>
                </wp:positionV>
                <wp:extent cx="266700" cy="247650"/>
                <wp:effectExtent l="38100" t="38100" r="19050" b="190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8C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333pt;margin-top:472.2pt;width:21pt;height:19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C84AA83" wp14:editId="388E485F">
                <wp:simplePos x="0" y="0"/>
                <wp:positionH relativeFrom="column">
                  <wp:posOffset>4581525</wp:posOffset>
                </wp:positionH>
                <wp:positionV relativeFrom="paragraph">
                  <wp:posOffset>6111240</wp:posOffset>
                </wp:positionV>
                <wp:extent cx="1504950" cy="9144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FE4" w:rsidRDefault="00DF7FE4" w:rsidP="00DF7FE4">
                            <w:r>
                              <w:t xml:space="preserve">This </w:t>
                            </w:r>
                            <w:r>
                              <w:t xml:space="preserve">will show a map of the track the user will be competing on. This will allow them to see when they need to make a turn.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4AA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75pt;margin-top:481.2pt;width:118.5pt;height:1in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">
                <v:textbox>
                  <w:txbxContent>
                    <w:p w:rsidR="00DF7FE4" w:rsidRDefault="00DF7FE4" w:rsidP="00DF7FE4">
                      <w:r>
                        <w:t xml:space="preserve">This </w:t>
                      </w:r>
                      <w:r>
                        <w:t xml:space="preserve">will show a map of the track the user will be competing on. This will allow them to see when they need to make a turn.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7B23D3" wp14:editId="201A4227">
                <wp:simplePos x="0" y="0"/>
                <wp:positionH relativeFrom="column">
                  <wp:posOffset>2781299</wp:posOffset>
                </wp:positionH>
                <wp:positionV relativeFrom="paragraph">
                  <wp:posOffset>1863089</wp:posOffset>
                </wp:positionV>
                <wp:extent cx="209550" cy="571500"/>
                <wp:effectExtent l="0" t="38100" r="57150" b="190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FF7D" id="Straight Arrow Connector 201" o:spid="_x0000_s1026" type="#_x0000_t32" style="position:absolute;margin-left:219pt;margin-top:146.7pt;width:16.5pt;height: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68863F" wp14:editId="06F2DB95">
                <wp:simplePos x="0" y="0"/>
                <wp:positionH relativeFrom="page">
                  <wp:posOffset>3609975</wp:posOffset>
                </wp:positionH>
                <wp:positionV relativeFrom="paragraph">
                  <wp:posOffset>2425065</wp:posOffset>
                </wp:positionV>
                <wp:extent cx="1790700" cy="7048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FE4" w:rsidRDefault="00DF7FE4" w:rsidP="00DF7FE4">
                            <w:r>
                              <w:t xml:space="preserve">This is </w:t>
                            </w:r>
                            <w:r>
                              <w:t xml:space="preserve">the screen the user is presented with when they press start. They will be asked to enter a username.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863F" id="_x0000_s1027" type="#_x0000_t202" style="position:absolute;margin-left:284.25pt;margin-top:190.95pt;width:141pt;height:5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">
                <v:textbox>
                  <w:txbxContent>
                    <w:p w:rsidR="00DF7FE4" w:rsidRDefault="00DF7FE4" w:rsidP="00DF7FE4">
                      <w:r>
                        <w:t xml:space="preserve">This is </w:t>
                      </w:r>
                      <w:r>
                        <w:t xml:space="preserve">the screen the user is presented with when they press start. They will be asked to enter a username.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DE9B8D" wp14:editId="50024172">
                <wp:simplePos x="0" y="0"/>
                <wp:positionH relativeFrom="column">
                  <wp:posOffset>1133475</wp:posOffset>
                </wp:positionH>
                <wp:positionV relativeFrom="paragraph">
                  <wp:posOffset>1834515</wp:posOffset>
                </wp:positionV>
                <wp:extent cx="123825" cy="676275"/>
                <wp:effectExtent l="38100" t="38100" r="28575" b="285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BEEE" id="Straight Arrow Connector 199" o:spid="_x0000_s1026" type="#_x0000_t32" style="position:absolute;margin-left:89.25pt;margin-top:144.45pt;width:9.75pt;height:53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95885C" wp14:editId="609CF202">
                <wp:simplePos x="0" y="0"/>
                <wp:positionH relativeFrom="page">
                  <wp:posOffset>1752600</wp:posOffset>
                </wp:positionH>
                <wp:positionV relativeFrom="paragraph">
                  <wp:posOffset>2444115</wp:posOffset>
                </wp:positionV>
                <wp:extent cx="1419225" cy="4381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FE4" w:rsidRDefault="00DF7FE4" w:rsidP="00DF7FE4">
                            <w:r>
                              <w:t xml:space="preserve">This </w:t>
                            </w:r>
                            <w:r>
                              <w:t>is the home screen for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885C" id="_x0000_s1028" type="#_x0000_t202" style="position:absolute;margin-left:138pt;margin-top:192.45pt;width:111.75pt;height:3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">
                <v:textbox>
                  <w:txbxContent>
                    <w:p w:rsidR="00DF7FE4" w:rsidRDefault="00DF7FE4" w:rsidP="00DF7FE4">
                      <w:r>
                        <w:t xml:space="preserve">This </w:t>
                      </w:r>
                      <w:r>
                        <w:t>is the home screen for the user.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D2698" wp14:editId="2DBE81CB">
                <wp:simplePos x="0" y="0"/>
                <wp:positionH relativeFrom="column">
                  <wp:posOffset>-323850</wp:posOffset>
                </wp:positionH>
                <wp:positionV relativeFrom="paragraph">
                  <wp:posOffset>5615940</wp:posOffset>
                </wp:positionV>
                <wp:extent cx="933450" cy="4000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5F" w:rsidRDefault="00A8475F" w:rsidP="00A8475F">
                            <w:pPr>
                              <w:jc w:val="center"/>
                            </w:pPr>
                            <w:r>
                              <w:t xml:space="preserve"> S</w:t>
                            </w:r>
                            <w:r>
                              <w:t>PEED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2698" id="Rectangle 26" o:spid="_x0000_s1029" style="position:absolute;margin-left:-25.5pt;margin-top:442.2pt;width:73.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" fillcolor="#5b9bd5 [3204]" strokecolor="#1f4d78 [1604]" strokeweight="1pt">
                <v:textbox>
                  <w:txbxContent>
                    <w:p w:rsidR="00A8475F" w:rsidRDefault="00A8475F" w:rsidP="00A8475F">
                      <w:pPr>
                        <w:jc w:val="center"/>
                      </w:pPr>
                      <w:r>
                        <w:t xml:space="preserve"> S</w:t>
                      </w:r>
                      <w:r>
                        <w:t>PEED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8603DE" wp14:editId="304F1B30">
                <wp:simplePos x="0" y="0"/>
                <wp:positionH relativeFrom="column">
                  <wp:posOffset>3171825</wp:posOffset>
                </wp:positionH>
                <wp:positionV relativeFrom="paragraph">
                  <wp:posOffset>1682115</wp:posOffset>
                </wp:positionV>
                <wp:extent cx="1428750" cy="31432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FE4" w:rsidRDefault="00DF7FE4" w:rsidP="00DF7FE4">
                            <w:pPr>
                              <w:jc w:val="center"/>
                            </w:pPr>
                            <w:r>
                              <w:t>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603DE" id="Rectangle 197" o:spid="_x0000_s1030" style="position:absolute;margin-left:249.75pt;margin-top:132.45pt;width:112.5pt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" fillcolor="#5b9bd5 [3204]" strokecolor="#1f4d78 [1604]" strokeweight="1pt">
                <v:textbox>
                  <w:txbxContent>
                    <w:p w:rsidR="00DF7FE4" w:rsidRDefault="00DF7FE4" w:rsidP="00DF7FE4">
                      <w:pPr>
                        <w:jc w:val="center"/>
                      </w:pPr>
                      <w:r>
                        <w:t>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D2DB79" wp14:editId="653AB0E5">
                <wp:simplePos x="0" y="0"/>
                <wp:positionH relativeFrom="margin">
                  <wp:posOffset>2562225</wp:posOffset>
                </wp:positionH>
                <wp:positionV relativeFrom="paragraph">
                  <wp:posOffset>910590</wp:posOffset>
                </wp:positionV>
                <wp:extent cx="2533650" cy="428625"/>
                <wp:effectExtent l="0" t="0" r="19050" b="28575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FE4" w:rsidRPr="0079152E" w:rsidRDefault="00DF7FE4" w:rsidP="00DF7FE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2DB79" id="Rounded Rectangle 195" o:spid="_x0000_s1031" style="position:absolute;margin-left:201.75pt;margin-top:71.7pt;width:199.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F7FE4" w:rsidRPr="0079152E" w:rsidRDefault="00DF7FE4" w:rsidP="00DF7FE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ENTER USERNAME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A133FC" wp14:editId="1E540884">
                <wp:simplePos x="0" y="0"/>
                <wp:positionH relativeFrom="margin">
                  <wp:posOffset>2524125</wp:posOffset>
                </wp:positionH>
                <wp:positionV relativeFrom="paragraph">
                  <wp:posOffset>596265</wp:posOffset>
                </wp:positionV>
                <wp:extent cx="2619375" cy="167640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3A407" id="Rectangle 194" o:spid="_x0000_s1026" style="position:absolute;margin-left:198.75pt;margin-top:46.95pt;width:206.25pt;height:13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" fillcolor="white [3201]" strokecolor="#5b9bd5 [3204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76BC0" wp14:editId="1B4D5648">
                <wp:simplePos x="0" y="0"/>
                <wp:positionH relativeFrom="margin">
                  <wp:posOffset>323850</wp:posOffset>
                </wp:positionH>
                <wp:positionV relativeFrom="paragraph">
                  <wp:posOffset>729615</wp:posOffset>
                </wp:positionV>
                <wp:extent cx="1104900" cy="4476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03" w:rsidRPr="0079152E" w:rsidRDefault="00603C03" w:rsidP="00603C0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9152E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76BC0" id="Rounded Rectangle 4" o:spid="_x0000_s1032" style="position:absolute;margin-left:25.5pt;margin-top:57.45pt;width:87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03C03" w:rsidRPr="0079152E" w:rsidRDefault="00603C03" w:rsidP="00603C0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9152E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3BE1C" wp14:editId="21D0E342">
                <wp:simplePos x="0" y="0"/>
                <wp:positionH relativeFrom="margin">
                  <wp:align>left</wp:align>
                </wp:positionH>
                <wp:positionV relativeFrom="paragraph">
                  <wp:posOffset>1805940</wp:posOffset>
                </wp:positionV>
                <wp:extent cx="1971675" cy="4191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03" w:rsidRPr="0079152E" w:rsidRDefault="0079152E" w:rsidP="00603C0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HIGH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3BE1C" id="Rounded Rectangle 6" o:spid="_x0000_s1033" style="position:absolute;margin-left:0;margin-top:142.2pt;width:155.25pt;height:3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03C03" w:rsidRPr="0079152E" w:rsidRDefault="0079152E" w:rsidP="00603C0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HIGH SCORES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B1F76" wp14:editId="70E2D7F4">
                <wp:simplePos x="0" y="0"/>
                <wp:positionH relativeFrom="column">
                  <wp:posOffset>95250</wp:posOffset>
                </wp:positionH>
                <wp:positionV relativeFrom="paragraph">
                  <wp:posOffset>1234440</wp:posOffset>
                </wp:positionV>
                <wp:extent cx="1638300" cy="514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C03" w:rsidRPr="0079152E" w:rsidRDefault="00603C03" w:rsidP="00603C0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9152E">
                              <w:rPr>
                                <w:sz w:val="40"/>
                                <w:szCs w:val="40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B1F76" id="Rounded Rectangle 5" o:spid="_x0000_s1034" style="position:absolute;margin-left:7.5pt;margin-top:97.2pt;width:129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03C03" w:rsidRPr="0079152E" w:rsidRDefault="00603C03" w:rsidP="00603C0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9152E">
                        <w:rPr>
                          <w:sz w:val="40"/>
                          <w:szCs w:val="40"/>
                        </w:rPr>
                        <w:t>CONTROLS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3AB51" wp14:editId="5B50300B">
                <wp:simplePos x="0" y="0"/>
                <wp:positionH relativeFrom="margin">
                  <wp:posOffset>-419100</wp:posOffset>
                </wp:positionH>
                <wp:positionV relativeFrom="paragraph">
                  <wp:posOffset>586740</wp:posOffset>
                </wp:positionV>
                <wp:extent cx="2619375" cy="1676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0B601" id="Rectangle 1" o:spid="_x0000_s1026" style="position:absolute;margin-left:-33pt;margin-top:46.2pt;width:206.2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" fillcolor="white [3201]" strokecolor="#5b9bd5 [3204]" strokeweight="1pt">
                <w10:wrap anchorx="margin"/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F50F42" wp14:editId="7A5733A9">
                <wp:simplePos x="0" y="0"/>
                <wp:positionH relativeFrom="column">
                  <wp:posOffset>4333876</wp:posOffset>
                </wp:positionH>
                <wp:positionV relativeFrom="paragraph">
                  <wp:posOffset>3844290</wp:posOffset>
                </wp:positionV>
                <wp:extent cx="266700" cy="247650"/>
                <wp:effectExtent l="38100" t="38100" r="19050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59E2" id="Straight Arrow Connector 193" o:spid="_x0000_s1026" type="#_x0000_t32" style="position:absolute;margin-left:341.25pt;margin-top:302.7pt;width:21pt;height:19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" strokecolor="#ffc000 [3207]" strokeweight="1.5pt">
                <v:stroke endarrow="block" joinstyle="miter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E7213A" wp14:editId="13F2A044">
                <wp:simplePos x="0" y="0"/>
                <wp:positionH relativeFrom="column">
                  <wp:posOffset>-638175</wp:posOffset>
                </wp:positionH>
                <wp:positionV relativeFrom="paragraph">
                  <wp:posOffset>3187065</wp:posOffset>
                </wp:positionV>
                <wp:extent cx="333375" cy="45720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8ECA0" id="Straight Arrow Connector 27" o:spid="_x0000_s1026" type="#_x0000_t32" style="position:absolute;margin-left:-50.25pt;margin-top:250.95pt;width:26.2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" strokecolor="#ffc000 [3207]" strokeweight="1.5pt">
                <v:stroke endarrow="block" joinstyle="miter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FAFD49" wp14:editId="00D3B649">
                <wp:simplePos x="0" y="0"/>
                <wp:positionH relativeFrom="page">
                  <wp:posOffset>200025</wp:posOffset>
                </wp:positionH>
                <wp:positionV relativeFrom="paragraph">
                  <wp:posOffset>2453640</wp:posOffset>
                </wp:positionV>
                <wp:extent cx="14192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75F" w:rsidRDefault="00A8475F">
                            <w:r>
                              <w:t>This will register the user’s time and score. This will update as the user continues.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FD49" id="_x0000_s1035" type="#_x0000_t202" style="position:absolute;margin-left:15.75pt;margin-top:193.2pt;width:111.75pt;height:5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86JgIAAE0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">
                <v:textbox>
                  <w:txbxContent>
                    <w:p w:rsidR="00A8475F" w:rsidRDefault="00A8475F">
                      <w:r>
                        <w:t>This will register the user’s time and score. This will update as the user continues.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04BD0D" wp14:editId="31D56DD9">
                <wp:simplePos x="0" y="0"/>
                <wp:positionH relativeFrom="column">
                  <wp:posOffset>3676650</wp:posOffset>
                </wp:positionH>
                <wp:positionV relativeFrom="paragraph">
                  <wp:posOffset>3310255</wp:posOffset>
                </wp:positionV>
                <wp:extent cx="781050" cy="23812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57B" w:rsidRDefault="000B757B" w:rsidP="000B757B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BD0D" id="Rectangle 192" o:spid="_x0000_s1036" style="position:absolute;margin-left:289.5pt;margin-top:260.65pt;width:61.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" fillcolor="#5b9bd5 [3204]" strokecolor="#1f4d78 [1604]" strokeweight="1pt">
                <v:textbox>
                  <w:txbxContent>
                    <w:p w:rsidR="000B757B" w:rsidRDefault="000B757B" w:rsidP="000B757B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3DFC4" wp14:editId="380C5C69">
                <wp:simplePos x="0" y="0"/>
                <wp:positionH relativeFrom="column">
                  <wp:posOffset>3448050</wp:posOffset>
                </wp:positionH>
                <wp:positionV relativeFrom="paragraph">
                  <wp:posOffset>3615690</wp:posOffset>
                </wp:positionV>
                <wp:extent cx="9334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5F" w:rsidRDefault="00A8475F" w:rsidP="00A8475F">
                            <w:pPr>
                              <w:jc w:val="center"/>
                            </w:pPr>
                            <w:r>
                              <w:t xml:space="preserve">BEST </w:t>
                            </w:r>
                            <w:r w:rsidR="000B757B">
                              <w:t xml:space="preserve">RACE </w:t>
                            </w:r>
                            <w:r>
                              <w:t>TIME: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3DFC4" id="Rectangle 23" o:spid="_x0000_s1037" style="position:absolute;margin-left:271.5pt;margin-top:284.7pt;width:73.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" fillcolor="#5b9bd5 [3204]" strokecolor="#1f4d78 [1604]" strokeweight="1pt">
                <v:textbox>
                  <w:txbxContent>
                    <w:p w:rsidR="00A8475F" w:rsidRDefault="00A8475F" w:rsidP="00A8475F">
                      <w:pPr>
                        <w:jc w:val="center"/>
                      </w:pPr>
                      <w:r>
                        <w:t xml:space="preserve">BEST </w:t>
                      </w:r>
                      <w:r w:rsidR="000B757B">
                        <w:t xml:space="preserve">RACE </w:t>
                      </w:r>
                      <w:r>
                        <w:t>TIME:</w:t>
                      </w:r>
                    </w:p>
                  </w:txbxContent>
                </v:textbox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420BCC" wp14:editId="79CB8146">
                <wp:simplePos x="0" y="0"/>
                <wp:positionH relativeFrom="column">
                  <wp:posOffset>3457575</wp:posOffset>
                </wp:positionH>
                <wp:positionV relativeFrom="paragraph">
                  <wp:posOffset>4082415</wp:posOffset>
                </wp:positionV>
                <wp:extent cx="933450" cy="4000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5F" w:rsidRDefault="00A8475F" w:rsidP="00A8475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0B757B">
                              <w:t xml:space="preserve">BEST RACE </w:t>
                            </w:r>
                            <w: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20BCC" id="Rectangle 25" o:spid="_x0000_s1038" style="position:absolute;margin-left:272.25pt;margin-top:321.45pt;width:73.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" fillcolor="#5b9bd5 [3204]" strokecolor="#1f4d78 [1604]" strokeweight="1pt">
                <v:textbox>
                  <w:txbxContent>
                    <w:p w:rsidR="00A8475F" w:rsidRDefault="00A8475F" w:rsidP="00A8475F">
                      <w:pPr>
                        <w:jc w:val="center"/>
                      </w:pPr>
                      <w:r>
                        <w:t xml:space="preserve"> </w:t>
                      </w:r>
                      <w:r w:rsidR="000B757B">
                        <w:t xml:space="preserve">BEST RACE </w:t>
                      </w:r>
                      <w:r>
                        <w:t>SCORE:</w:t>
                      </w:r>
                    </w:p>
                  </w:txbxContent>
                </v:textbox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2B576A" wp14:editId="0CC53016">
                <wp:simplePos x="0" y="0"/>
                <wp:positionH relativeFrom="column">
                  <wp:posOffset>3257550</wp:posOffset>
                </wp:positionH>
                <wp:positionV relativeFrom="paragraph">
                  <wp:posOffset>5434965</wp:posOffset>
                </wp:positionV>
                <wp:extent cx="1181100" cy="600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57B" w:rsidRDefault="000B757B" w:rsidP="000B757B">
                            <w:pPr>
                              <w:jc w:val="center"/>
                            </w:pPr>
                            <w:r>
                              <w:t>MAP OF RACE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576A" id="Rectangle 31" o:spid="_x0000_s1039" style="position:absolute;margin-left:256.5pt;margin-top:427.95pt;width:93pt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" fillcolor="#a5a5a5 [3206]" strokecolor="#525252 [1606]" strokeweight="1pt">
                <v:textbox>
                  <w:txbxContent>
                    <w:p w:rsidR="000B757B" w:rsidRDefault="000B757B" w:rsidP="000B757B">
                      <w:pPr>
                        <w:jc w:val="center"/>
                      </w:pPr>
                      <w:r>
                        <w:t>MAP OF RACE TRACK</w:t>
                      </w:r>
                    </w:p>
                  </w:txbxContent>
                </v:textbox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286C6" wp14:editId="3E89180C">
                <wp:simplePos x="0" y="0"/>
                <wp:positionH relativeFrom="column">
                  <wp:posOffset>2209800</wp:posOffset>
                </wp:positionH>
                <wp:positionV relativeFrom="paragraph">
                  <wp:posOffset>5463540</wp:posOffset>
                </wp:positionV>
                <wp:extent cx="152400" cy="6667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6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57B" w:rsidRDefault="000B757B" w:rsidP="000B757B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28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40" type="#_x0000_t120" style="position:absolute;margin-left:174pt;margin-top:430.2pt;width:12pt;height: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0B757B" w:rsidRDefault="000B757B" w:rsidP="000B757B">
                      <w:pPr>
                        <w:jc w:val="center"/>
                      </w:pPr>
                      <w: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C4E17" wp14:editId="51FC9801">
                <wp:simplePos x="0" y="0"/>
                <wp:positionH relativeFrom="column">
                  <wp:posOffset>2219325</wp:posOffset>
                </wp:positionH>
                <wp:positionV relativeFrom="paragraph">
                  <wp:posOffset>5758815</wp:posOffset>
                </wp:positionV>
                <wp:extent cx="152400" cy="66675"/>
                <wp:effectExtent l="0" t="0" r="19050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6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FCD66" id="Flowchart: Connector 16" o:spid="_x0000_s1026" type="#_x0000_t120" style="position:absolute;margin-left:174.75pt;margin-top:453.45pt;width:12pt;height: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03B6C" wp14:editId="20D48F01">
                <wp:simplePos x="0" y="0"/>
                <wp:positionH relativeFrom="margin">
                  <wp:posOffset>2018030</wp:posOffset>
                </wp:positionH>
                <wp:positionV relativeFrom="paragraph">
                  <wp:posOffset>5387340</wp:posOffset>
                </wp:positionV>
                <wp:extent cx="228600" cy="504825"/>
                <wp:effectExtent l="57150" t="38100" r="57150" b="857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5CF51" id="Oval 12" o:spid="_x0000_s1026" style="position:absolute;margin-left:158.9pt;margin-top:424.2pt;width:18pt;height:39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oval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EDB01" wp14:editId="3EA46D56">
                <wp:simplePos x="0" y="0"/>
                <wp:positionH relativeFrom="column">
                  <wp:posOffset>1876425</wp:posOffset>
                </wp:positionH>
                <wp:positionV relativeFrom="paragraph">
                  <wp:posOffset>5720715</wp:posOffset>
                </wp:positionV>
                <wp:extent cx="152400" cy="66675"/>
                <wp:effectExtent l="0" t="0" r="19050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6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DF10" id="Flowchart: Connector 14" o:spid="_x0000_s1026" type="#_x0000_t120" style="position:absolute;margin-left:147.75pt;margin-top:450.45pt;width:12pt;height: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034A05" wp14:editId="2A3B6A20">
                <wp:simplePos x="0" y="0"/>
                <wp:positionH relativeFrom="column">
                  <wp:posOffset>1876425</wp:posOffset>
                </wp:positionH>
                <wp:positionV relativeFrom="paragraph">
                  <wp:posOffset>5444490</wp:posOffset>
                </wp:positionV>
                <wp:extent cx="152400" cy="66675"/>
                <wp:effectExtent l="0" t="0" r="19050" b="2857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6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F842" id="Flowchart: Connector 30" o:spid="_x0000_s1026" type="#_x0000_t120" style="position:absolute;margin-left:147.75pt;margin-top:428.7pt;width:12pt;height: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30BF7" wp14:editId="26CEE15E">
                <wp:simplePos x="0" y="0"/>
                <wp:positionH relativeFrom="column">
                  <wp:posOffset>1504315</wp:posOffset>
                </wp:positionH>
                <wp:positionV relativeFrom="paragraph">
                  <wp:posOffset>5234940</wp:posOffset>
                </wp:positionV>
                <wp:extent cx="12858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11156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412.2pt" to="219.7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8966F" wp14:editId="039FFE83">
                <wp:simplePos x="0" y="0"/>
                <wp:positionH relativeFrom="margin">
                  <wp:posOffset>-485775</wp:posOffset>
                </wp:positionH>
                <wp:positionV relativeFrom="paragraph">
                  <wp:posOffset>3282315</wp:posOffset>
                </wp:positionV>
                <wp:extent cx="4981575" cy="2828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955B2" id="Rectangle 7" o:spid="_x0000_s1026" style="position:absolute;margin-left:-38.25pt;margin-top:258.45pt;width:392.25pt;height:222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" fillcolor="white [3201]" strokecolor="#5b9bd5 [3204]" strokeweight="1pt">
                <w10:wrap anchorx="margin"/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3A76E" wp14:editId="3D6AF782">
                <wp:simplePos x="0" y="0"/>
                <wp:positionH relativeFrom="margin">
                  <wp:posOffset>2056130</wp:posOffset>
                </wp:positionH>
                <wp:positionV relativeFrom="paragraph">
                  <wp:posOffset>3987165</wp:posOffset>
                </wp:positionV>
                <wp:extent cx="161925" cy="1409700"/>
                <wp:effectExtent l="0" t="0" r="9525" b="0"/>
                <wp:wrapNone/>
                <wp:docPr id="10" name="Mi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097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6366" id="Minus 10" o:spid="_x0000_s1026" style="position:absolute;margin-left:161.9pt;margin-top:313.95pt;width:12.7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1925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" path="m21463,539069r118999,l140462,870631r-118999,l21463,539069xe" fillcolor="white [3201]" strokecolor="#a5a5a5 [3206]" strokeweight="1pt">
                <v:stroke joinstyle="miter"/>
                <v:path arrowok="t" o:connecttype="custom" o:connectlocs="21463,539069;140462,539069;140462,870631;21463,870631;21463,539069" o:connectangles="0,0,0,0,0"/>
                <w10:wrap anchorx="margin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61A2E" wp14:editId="3E473C64">
                <wp:simplePos x="0" y="0"/>
                <wp:positionH relativeFrom="column">
                  <wp:posOffset>2057400</wp:posOffset>
                </wp:positionH>
                <wp:positionV relativeFrom="paragraph">
                  <wp:posOffset>3177540</wp:posOffset>
                </wp:positionV>
                <wp:extent cx="161925" cy="1409700"/>
                <wp:effectExtent l="0" t="0" r="9525" b="0"/>
                <wp:wrapNone/>
                <wp:docPr id="9" name="Mi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097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6D13" id="Minus 9" o:spid="_x0000_s1026" style="position:absolute;margin-left:162pt;margin-top:250.2pt;width:12.7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" path="m21463,539069r118999,l140462,870631r-118999,l21463,539069xe" fillcolor="white [3201]" strokecolor="#a5a5a5 [3206]" strokeweight="1pt">
                <v:stroke joinstyle="miter"/>
                <v:path arrowok="t" o:connecttype="custom" o:connectlocs="21463,539069;140462,539069;140462,870631;21463,870631;21463,539069" o:connectangles="0,0,0,0,0"/>
              </v:shape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48E76" wp14:editId="543A1F4E">
                <wp:simplePos x="0" y="0"/>
                <wp:positionH relativeFrom="margin">
                  <wp:posOffset>1570355</wp:posOffset>
                </wp:positionH>
                <wp:positionV relativeFrom="paragraph">
                  <wp:posOffset>3329940</wp:posOffset>
                </wp:positionV>
                <wp:extent cx="1152525" cy="2790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7716C" id="Rectangle 8" o:spid="_x0000_s1026" style="position:absolute;margin-left:123.65pt;margin-top:262.2pt;width:90.75pt;height:219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FD664" wp14:editId="4460991D">
                <wp:simplePos x="0" y="0"/>
                <wp:positionH relativeFrom="column">
                  <wp:posOffset>-323850</wp:posOffset>
                </wp:positionH>
                <wp:positionV relativeFrom="paragraph">
                  <wp:posOffset>3939540</wp:posOffset>
                </wp:positionV>
                <wp:extent cx="933450" cy="609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5F" w:rsidRDefault="00A8475F" w:rsidP="00A8475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0B757B">
                              <w:t xml:space="preserve">CURRENT RACE </w:t>
                            </w:r>
                            <w:r>
                              <w:t>SCORE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D664" id="Rectangle 24" o:spid="_x0000_s1041" style="position:absolute;margin-left:-25.5pt;margin-top:310.2pt;width:73.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BgAIAAEw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" fillcolor="#5b9bd5 [3204]" strokecolor="#1f4d78 [1604]" strokeweight="1pt">
                <v:textbox>
                  <w:txbxContent>
                    <w:p w:rsidR="00A8475F" w:rsidRDefault="00A8475F" w:rsidP="00A8475F">
                      <w:pPr>
                        <w:jc w:val="center"/>
                      </w:pPr>
                      <w:r>
                        <w:t xml:space="preserve"> </w:t>
                      </w:r>
                      <w:r w:rsidR="000B757B">
                        <w:t xml:space="preserve">CURRENT RACE </w:t>
                      </w:r>
                      <w:r>
                        <w:t>SCORE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EBEC2" wp14:editId="2448EE6C">
                <wp:simplePos x="0" y="0"/>
                <wp:positionH relativeFrom="column">
                  <wp:posOffset>-333375</wp:posOffset>
                </wp:positionH>
                <wp:positionV relativeFrom="paragraph">
                  <wp:posOffset>3444240</wp:posOffset>
                </wp:positionV>
                <wp:extent cx="933450" cy="400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75F" w:rsidRDefault="000B757B" w:rsidP="00A8475F">
                            <w:pPr>
                              <w:jc w:val="center"/>
                            </w:pPr>
                            <w:r>
                              <w:t>RACE</w:t>
                            </w:r>
                            <w:r w:rsidR="00A8475F">
                              <w:t xml:space="preserve"> TIME: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BEC2" id="Rectangle 22" o:spid="_x0000_s1042" style="position:absolute;margin-left:-26.25pt;margin-top:271.2pt;width:73.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" fillcolor="#5b9bd5 [3204]" strokecolor="#1f4d78 [1604]" strokeweight="1pt">
                <v:textbox>
                  <w:txbxContent>
                    <w:p w:rsidR="00A8475F" w:rsidRDefault="000B757B" w:rsidP="00A8475F">
                      <w:pPr>
                        <w:jc w:val="center"/>
                      </w:pPr>
                      <w:r>
                        <w:t>RACE</w:t>
                      </w:r>
                      <w:r w:rsidR="00A8475F">
                        <w:t xml:space="preserve"> TIME:</w:t>
                      </w:r>
                    </w:p>
                  </w:txbxContent>
                </v:textbox>
              </v:rect>
            </w:pict>
          </mc:Fallback>
        </mc:AlternateContent>
      </w:r>
      <w:r w:rsidR="000B75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F65D3" wp14:editId="27221929">
                <wp:simplePos x="0" y="0"/>
                <wp:positionH relativeFrom="column">
                  <wp:posOffset>-495300</wp:posOffset>
                </wp:positionH>
                <wp:positionV relativeFrom="paragraph">
                  <wp:posOffset>3291840</wp:posOffset>
                </wp:positionV>
                <wp:extent cx="485775" cy="2809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13CE3" id="Rectangle 20" o:spid="_x0000_s1026" style="position:absolute;margin-left:-39pt;margin-top:259.2pt;width:38.25pt;height:22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" fillcolor="#ed7d31 [3205]" strokecolor="#823b0b [1605]" strokeweight="1pt"/>
            </w:pict>
          </mc:Fallback>
        </mc:AlternateContent>
      </w:r>
      <w:r w:rsidR="00A8475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C323582" wp14:editId="4D3B7CBD">
                <wp:simplePos x="0" y="0"/>
                <wp:positionH relativeFrom="column">
                  <wp:posOffset>4667250</wp:posOffset>
                </wp:positionH>
                <wp:positionV relativeFrom="paragraph">
                  <wp:posOffset>4377690</wp:posOffset>
                </wp:positionV>
                <wp:extent cx="1419225" cy="11906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75F" w:rsidRDefault="00A8475F" w:rsidP="00A8475F">
                            <w:r>
                              <w:t xml:space="preserve">This does look cluttered on the screen however </w:t>
                            </w:r>
                            <w:r w:rsidR="000B757B">
                              <w:t>the screen will be larger, therefore not taking up as much space.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3582" id="_x0000_s1043" type="#_x0000_t202" style="position:absolute;margin-left:367.5pt;margin-top:344.7pt;width:111.75pt;height:9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">
                <v:textbox>
                  <w:txbxContent>
                    <w:p w:rsidR="00A8475F" w:rsidRDefault="00A8475F" w:rsidP="00A8475F">
                      <w:r>
                        <w:t xml:space="preserve">This does look cluttered on the screen however </w:t>
                      </w:r>
                      <w:r w:rsidR="000B757B">
                        <w:t>the screen will be larger, therefore not taking up as much space.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75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1CC437" wp14:editId="4DA03797">
                <wp:simplePos x="0" y="0"/>
                <wp:positionH relativeFrom="column">
                  <wp:posOffset>4533900</wp:posOffset>
                </wp:positionH>
                <wp:positionV relativeFrom="paragraph">
                  <wp:posOffset>2967990</wp:posOffset>
                </wp:positionV>
                <wp:extent cx="1419225" cy="1190625"/>
                <wp:effectExtent l="0" t="0" r="2857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75F" w:rsidRDefault="00A8475F" w:rsidP="00A8475F">
                            <w:r>
                              <w:t xml:space="preserve">This will </w:t>
                            </w:r>
                            <w:r>
                              <w:t>continue to display the best time and score in the duration of the game. If the user beats this, the score will continue until the user fails.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C437" id="_x0000_s1044" type="#_x0000_t202" style="position:absolute;margin-left:357pt;margin-top:233.7pt;width:111.75pt;height:93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">
                <v:textbox>
                  <w:txbxContent>
                    <w:p w:rsidR="00A8475F" w:rsidRDefault="00A8475F" w:rsidP="00A8475F">
                      <w:r>
                        <w:t xml:space="preserve">This will </w:t>
                      </w:r>
                      <w:r>
                        <w:t>continue to display the best time and score in the duration of the game. If the user beats this, the score will continue until the user fails.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7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816BE2" wp14:editId="7E147046">
                <wp:simplePos x="0" y="0"/>
                <wp:positionH relativeFrom="column">
                  <wp:posOffset>4000500</wp:posOffset>
                </wp:positionH>
                <wp:positionV relativeFrom="paragraph">
                  <wp:posOffset>3282315</wp:posOffset>
                </wp:positionV>
                <wp:extent cx="485775" cy="2809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78F05" id="Rectangle 21" o:spid="_x0000_s1026" style="position:absolute;margin-left:315pt;margin-top:258.45pt;width:38.25pt;height:22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" fillcolor="#ed7d31 [3205]" strokecolor="#823b0b [1605]" strokeweight="1pt"/>
            </w:pict>
          </mc:Fallback>
        </mc:AlternateContent>
      </w:r>
      <w:r w:rsidR="00603C03">
        <w:t>For our virtual robot simulator project, we have decided to create a formula 1 race car track, where the aim is to finish 5 laps in fastest time possible.</w:t>
      </w:r>
    </w:p>
    <w:sectPr w:rsidR="00603C03">
      <w:head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FE4" w:rsidRDefault="00DF7FE4" w:rsidP="00DF7FE4">
      <w:r>
        <w:separator/>
      </w:r>
    </w:p>
  </w:endnote>
  <w:endnote w:type="continuationSeparator" w:id="0">
    <w:p w:rsidR="00DF7FE4" w:rsidRDefault="00DF7FE4" w:rsidP="00DF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FE4" w:rsidRDefault="00DF7FE4" w:rsidP="00DF7FE4">
      <w:r>
        <w:separator/>
      </w:r>
    </w:p>
  </w:footnote>
  <w:footnote w:type="continuationSeparator" w:id="0">
    <w:p w:rsidR="00DF7FE4" w:rsidRDefault="00DF7FE4" w:rsidP="00DF7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E4" w:rsidRDefault="00DF7FE4">
    <w:pPr>
      <w:pStyle w:val="Header"/>
    </w:pPr>
    <w:r>
      <w:t>Y.A.H.O.ZA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03"/>
    <w:rsid w:val="000B757B"/>
    <w:rsid w:val="00603C03"/>
    <w:rsid w:val="0079152E"/>
    <w:rsid w:val="00A8475F"/>
    <w:rsid w:val="00DF7FE4"/>
    <w:rsid w:val="00E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7B4A5-B543-4ECB-86B2-82EC532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03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BookTitle">
    <w:name w:val="Book Title"/>
    <w:basedOn w:val="DefaultParagraphFont"/>
    <w:uiPriority w:val="33"/>
    <w:qFormat/>
    <w:rsid w:val="00603C0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rsid w:val="00603C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DF7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FE4"/>
    <w:rPr>
      <w:lang w:eastAsia="en-US"/>
    </w:rPr>
  </w:style>
  <w:style w:type="paragraph" w:styleId="Footer">
    <w:name w:val="footer"/>
    <w:basedOn w:val="Normal"/>
    <w:link w:val="FooterChar"/>
    <w:rsid w:val="00DF7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F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74C8E2DC.dotm</Template>
  <TotalTime>51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Khan</dc:creator>
  <cp:keywords/>
  <dc:description/>
  <cp:lastModifiedBy>Mohammed Khan</cp:lastModifiedBy>
  <cp:revision>1</cp:revision>
  <dcterms:created xsi:type="dcterms:W3CDTF">2016-11-07T13:19:00Z</dcterms:created>
  <dcterms:modified xsi:type="dcterms:W3CDTF">2016-11-07T14:10:00Z</dcterms:modified>
</cp:coreProperties>
</file>